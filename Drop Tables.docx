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62D1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</w:p>
    <w:p w14:paraId="0BD0D3A1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"CONTRACT" CASCADE CONSTRAINTS;</w:t>
      </w:r>
    </w:p>
    <w:p w14:paraId="655389F3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"CUSTOMER" CASCADE CONSTRAINTS;</w:t>
      </w:r>
    </w:p>
    <w:p w14:paraId="50E00D89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"DRIVER" CASCADE CONSTRAINTS;</w:t>
      </w:r>
    </w:p>
    <w:p w14:paraId="3E742DF1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"EMPLOYEE" CASCADE CONSTRAINTS;</w:t>
      </w:r>
    </w:p>
    <w:p w14:paraId="0A1342FB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"PAYMENT" CASCADE CONSTRAINTS;</w:t>
      </w:r>
    </w:p>
    <w:p w14:paraId="1FFD5527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"RECEIPT" CASCADE CONSTRAINTS;</w:t>
      </w:r>
    </w:p>
    <w:p w14:paraId="54B874F6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"RESERVATION" CASCADE CONSTRAINTS;</w:t>
      </w:r>
    </w:p>
    <w:p w14:paraId="436BD942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"VEHICLE" CASCADE CONSTRAINTS;</w:t>
      </w:r>
    </w:p>
    <w:p w14:paraId="1B7A954A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"VEHICLE_CONDITION" CASCADE CONSTRAINTS;</w:t>
      </w:r>
    </w:p>
    <w:p w14:paraId="48BE0954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"FRONT_DESK" CASCADE CONSTRAINTS;</w:t>
      </w:r>
    </w:p>
    <w:p w14:paraId="3D78C65D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"MANAGER" CASCADE CONSTRAINTS;</w:t>
      </w:r>
    </w:p>
    <w:p w14:paraId="5D5EB85F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"PORTER" CASCADE CONSTRAINTS;</w:t>
      </w:r>
    </w:p>
    <w:p w14:paraId="15D40582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"MECHANIC" CASCADE CONSTRAINTS;</w:t>
      </w:r>
    </w:p>
    <w:p w14:paraId="01E3FC69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"AUTO_REPAIR" CASCADE CONSTRAINTS;</w:t>
      </w:r>
    </w:p>
    <w:p w14:paraId="2256F3C1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  <w:r w:rsidRPr="001174DD">
        <w:rPr>
          <w:rFonts w:ascii="Courier New" w:hAnsi="Courier New" w:cs="Courier New"/>
        </w:rPr>
        <w:t>DROP TABLE "CAR_INVENTORY" CASCADE CONSTRAINTS;</w:t>
      </w:r>
    </w:p>
    <w:p w14:paraId="7CD20203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</w:p>
    <w:p w14:paraId="1FA42833" w14:textId="77777777" w:rsidR="001174DD" w:rsidRPr="001174DD" w:rsidRDefault="001174DD" w:rsidP="001174DD">
      <w:pPr>
        <w:pStyle w:val="PlainText"/>
        <w:rPr>
          <w:rFonts w:ascii="Courier New" w:hAnsi="Courier New" w:cs="Courier New"/>
        </w:rPr>
      </w:pPr>
    </w:p>
    <w:sectPr w:rsidR="001174DD" w:rsidRPr="001174DD" w:rsidSect="00EE4D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02"/>
    <w:rsid w:val="001174DD"/>
    <w:rsid w:val="00185DF5"/>
    <w:rsid w:val="001C5716"/>
    <w:rsid w:val="00D3511B"/>
    <w:rsid w:val="00D45702"/>
    <w:rsid w:val="00E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03B11"/>
  <w15:chartTrackingRefBased/>
  <w15:docId w15:val="{C97E0713-C1F8-7E46-9D5C-A2BB660D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05D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E805D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byrd/Desktop/MIS533/Group%201%20-%20Drop%20T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Group 1 - Drop Tables.dot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Byrd</dc:creator>
  <cp:keywords/>
  <dc:description/>
  <cp:lastModifiedBy>Michael Byrd</cp:lastModifiedBy>
  <cp:revision>1</cp:revision>
  <dcterms:created xsi:type="dcterms:W3CDTF">2022-05-09T01:17:00Z</dcterms:created>
  <dcterms:modified xsi:type="dcterms:W3CDTF">2022-05-09T01:18:00Z</dcterms:modified>
</cp:coreProperties>
</file>